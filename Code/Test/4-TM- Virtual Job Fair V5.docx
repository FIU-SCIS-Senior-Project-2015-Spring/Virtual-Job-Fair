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4074030"/>
        <w:docPartObj>
          <w:docPartGallery w:val="Cover Pages"/>
          <w:docPartUnique/>
        </w:docPartObj>
      </w:sdtPr>
      <w:sdtEndPr/>
      <w:sdtContent>
        <w:p w:rsidR="000C77D1" w:rsidRDefault="000C77D1">
          <w:r>
            <w:rPr>
              <w:noProof/>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77D1" w:rsidRDefault="000C77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1595e [3122]" stroked="f" strokeweight="1.5pt">
                        <v:fill color2="#1b484c [2882]" rotate="t" angle="348" colors="0 #4ab4a3;6554f #4ab4a3" focus="100%" type="gradient"/>
                        <v:stroke endcap="round"/>
                        <v:textbox inset="54pt,54pt,1in,5in">
                          <w:txbxContent>
                            <w:p w:rsidR="000C77D1" w:rsidRDefault="000C77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v:textbox>
                    </v:shape>
                    <w10:wrap anchorx="page" anchory="page"/>
                  </v:group>
                </w:pict>
              </mc:Fallback>
            </mc:AlternateContent>
          </w:r>
        </w:p>
        <w:p w:rsidR="000C77D1" w:rsidRDefault="000C77D1">
          <w:pPr>
            <w:rPr>
              <w:rFonts w:asciiTheme="majorHAnsi" w:eastAsiaTheme="majorEastAsia" w:hAnsiTheme="majorHAnsi" w:cstheme="majorBidi"/>
              <w:color w:val="B01513" w:themeColor="accent1"/>
              <w:kern w:val="28"/>
              <w:sz w:val="72"/>
              <w:szCs w:val="72"/>
            </w:rPr>
          </w:pPr>
          <w:r>
            <w:br w:type="page"/>
          </w:r>
        </w:p>
      </w:sdtContent>
    </w:sdt>
    <w:sdt>
      <w:sdtPr>
        <w:rPr>
          <w:rFonts w:asciiTheme="minorHAnsi" w:eastAsiaTheme="minorEastAsia" w:hAnsiTheme="minorHAnsi" w:cstheme="minorBidi"/>
          <w:color w:val="auto"/>
          <w:sz w:val="17"/>
          <w:szCs w:val="17"/>
          <w:lang w:eastAsia="ja-JP"/>
        </w:rPr>
        <w:id w:val="-1198471551"/>
        <w:docPartObj>
          <w:docPartGallery w:val="Table of Contents"/>
          <w:docPartUnique/>
        </w:docPartObj>
      </w:sdtPr>
      <w:sdtEndPr>
        <w:rPr>
          <w:b/>
          <w:bCs/>
          <w:noProof/>
        </w:rPr>
      </w:sdtEndPr>
      <w:sdtContent>
        <w:p w:rsidR="00A12133" w:rsidRDefault="00A12133">
          <w:pPr>
            <w:pStyle w:val="TOCHeading"/>
          </w:pPr>
          <w:r>
            <w:t>Contents</w:t>
          </w:r>
        </w:p>
        <w:p w:rsidR="00A12133" w:rsidRDefault="00A12133">
          <w:pPr>
            <w:pStyle w:val="TOC1"/>
            <w:tabs>
              <w:tab w:val="right" w:leader="dot" w:pos="9350"/>
            </w:tabs>
            <w:rPr>
              <w:noProof/>
            </w:rPr>
          </w:pPr>
          <w:r>
            <w:fldChar w:fldCharType="begin"/>
          </w:r>
          <w:r>
            <w:instrText xml:space="preserve"> TOC \o "1-3" \h \z \u </w:instrText>
          </w:r>
          <w:r>
            <w:fldChar w:fldCharType="separate"/>
          </w:r>
          <w:hyperlink w:anchor="_Toc417030515" w:history="1">
            <w:r w:rsidRPr="000D7F33">
              <w:rPr>
                <w:rStyle w:val="Hyperlink"/>
                <w:noProof/>
              </w:rPr>
              <w:t>Abstract</w:t>
            </w:r>
            <w:r>
              <w:rPr>
                <w:noProof/>
                <w:webHidden/>
              </w:rPr>
              <w:tab/>
            </w:r>
            <w:r>
              <w:rPr>
                <w:noProof/>
                <w:webHidden/>
              </w:rPr>
              <w:fldChar w:fldCharType="begin"/>
            </w:r>
            <w:r>
              <w:rPr>
                <w:noProof/>
                <w:webHidden/>
              </w:rPr>
              <w:instrText xml:space="preserve"> PAGEREF _Toc417030515 \h </w:instrText>
            </w:r>
            <w:r>
              <w:rPr>
                <w:noProof/>
                <w:webHidden/>
              </w:rPr>
            </w:r>
            <w:r>
              <w:rPr>
                <w:noProof/>
                <w:webHidden/>
              </w:rPr>
              <w:fldChar w:fldCharType="separate"/>
            </w:r>
            <w:r w:rsidR="00D51970">
              <w:rPr>
                <w:noProof/>
                <w:webHidden/>
              </w:rPr>
              <w:t>2</w:t>
            </w:r>
            <w:r>
              <w:rPr>
                <w:noProof/>
                <w:webHidden/>
              </w:rPr>
              <w:fldChar w:fldCharType="end"/>
            </w:r>
          </w:hyperlink>
        </w:p>
        <w:p w:rsidR="00A12133" w:rsidRDefault="003F35FF">
          <w:pPr>
            <w:pStyle w:val="TOC1"/>
            <w:tabs>
              <w:tab w:val="right" w:leader="dot" w:pos="9350"/>
            </w:tabs>
            <w:rPr>
              <w:noProof/>
            </w:rPr>
          </w:pPr>
          <w:hyperlink w:anchor="_Toc417030516" w:history="1">
            <w:r w:rsidR="00A12133" w:rsidRPr="000D7F33">
              <w:rPr>
                <w:rStyle w:val="Hyperlink"/>
                <w:noProof/>
              </w:rPr>
              <w:t>General Knowledge</w:t>
            </w:r>
            <w:r w:rsidR="00A12133">
              <w:rPr>
                <w:noProof/>
                <w:webHidden/>
              </w:rPr>
              <w:tab/>
            </w:r>
            <w:r w:rsidR="00A12133">
              <w:rPr>
                <w:noProof/>
                <w:webHidden/>
              </w:rPr>
              <w:fldChar w:fldCharType="begin"/>
            </w:r>
            <w:r w:rsidR="00A12133">
              <w:rPr>
                <w:noProof/>
                <w:webHidden/>
              </w:rPr>
              <w:instrText xml:space="preserve"> PAGEREF _Toc417030516 \h </w:instrText>
            </w:r>
            <w:r w:rsidR="00A12133">
              <w:rPr>
                <w:noProof/>
                <w:webHidden/>
              </w:rPr>
            </w:r>
            <w:r w:rsidR="00A12133">
              <w:rPr>
                <w:noProof/>
                <w:webHidden/>
              </w:rPr>
              <w:fldChar w:fldCharType="separate"/>
            </w:r>
            <w:r w:rsidR="00D51970">
              <w:rPr>
                <w:noProof/>
                <w:webHidden/>
              </w:rPr>
              <w:t>2</w:t>
            </w:r>
            <w:r w:rsidR="00A12133">
              <w:rPr>
                <w:noProof/>
                <w:webHidden/>
              </w:rPr>
              <w:fldChar w:fldCharType="end"/>
            </w:r>
          </w:hyperlink>
        </w:p>
        <w:p w:rsidR="00A12133" w:rsidRDefault="003F35FF">
          <w:pPr>
            <w:pStyle w:val="TOC1"/>
            <w:tabs>
              <w:tab w:val="right" w:leader="dot" w:pos="9350"/>
            </w:tabs>
            <w:rPr>
              <w:noProof/>
            </w:rPr>
          </w:pPr>
          <w:hyperlink w:anchor="_Toc417030517" w:history="1">
            <w:r w:rsidR="00A12133" w:rsidRPr="000D7F33">
              <w:rPr>
                <w:rStyle w:val="Hyperlink"/>
                <w:noProof/>
              </w:rPr>
              <w:t>Backing up before every test</w:t>
            </w:r>
            <w:r w:rsidR="00A12133">
              <w:rPr>
                <w:noProof/>
                <w:webHidden/>
              </w:rPr>
              <w:tab/>
            </w:r>
            <w:r w:rsidR="00A12133">
              <w:rPr>
                <w:noProof/>
                <w:webHidden/>
              </w:rPr>
              <w:fldChar w:fldCharType="begin"/>
            </w:r>
            <w:r w:rsidR="00A12133">
              <w:rPr>
                <w:noProof/>
                <w:webHidden/>
              </w:rPr>
              <w:instrText xml:space="preserve"> PAGEREF _Toc417030517 \h </w:instrText>
            </w:r>
            <w:r w:rsidR="00A12133">
              <w:rPr>
                <w:noProof/>
                <w:webHidden/>
              </w:rPr>
            </w:r>
            <w:r w:rsidR="00A12133">
              <w:rPr>
                <w:noProof/>
                <w:webHidden/>
              </w:rPr>
              <w:fldChar w:fldCharType="separate"/>
            </w:r>
            <w:r w:rsidR="00D51970">
              <w:rPr>
                <w:noProof/>
                <w:webHidden/>
              </w:rPr>
              <w:t>3</w:t>
            </w:r>
            <w:r w:rsidR="00A12133">
              <w:rPr>
                <w:noProof/>
                <w:webHidden/>
              </w:rPr>
              <w:fldChar w:fldCharType="end"/>
            </w:r>
          </w:hyperlink>
        </w:p>
        <w:p w:rsidR="00A12133" w:rsidRDefault="003F35FF">
          <w:pPr>
            <w:pStyle w:val="TOC1"/>
            <w:tabs>
              <w:tab w:val="right" w:leader="dot" w:pos="9350"/>
            </w:tabs>
            <w:rPr>
              <w:noProof/>
            </w:rPr>
          </w:pPr>
          <w:hyperlink w:anchor="_Toc417030518" w:history="1">
            <w:r w:rsidR="00A12133" w:rsidRPr="000D7F33">
              <w:rPr>
                <w:rStyle w:val="Hyperlink"/>
                <w:noProof/>
              </w:rPr>
              <w:t>General Info about Student Actor Test Cases</w:t>
            </w:r>
            <w:r w:rsidR="00A12133">
              <w:rPr>
                <w:noProof/>
                <w:webHidden/>
              </w:rPr>
              <w:tab/>
            </w:r>
            <w:r w:rsidR="00A12133">
              <w:rPr>
                <w:noProof/>
                <w:webHidden/>
              </w:rPr>
              <w:fldChar w:fldCharType="begin"/>
            </w:r>
            <w:r w:rsidR="00A12133">
              <w:rPr>
                <w:noProof/>
                <w:webHidden/>
              </w:rPr>
              <w:instrText xml:space="preserve"> PAGEREF _Toc417030518 \h </w:instrText>
            </w:r>
            <w:r w:rsidR="00A12133">
              <w:rPr>
                <w:noProof/>
                <w:webHidden/>
              </w:rPr>
            </w:r>
            <w:r w:rsidR="00A12133">
              <w:rPr>
                <w:noProof/>
                <w:webHidden/>
              </w:rPr>
              <w:fldChar w:fldCharType="separate"/>
            </w:r>
            <w:r w:rsidR="00D51970">
              <w:rPr>
                <w:noProof/>
                <w:webHidden/>
              </w:rPr>
              <w:t>4</w:t>
            </w:r>
            <w:r w:rsidR="00A12133">
              <w:rPr>
                <w:noProof/>
                <w:webHidden/>
              </w:rPr>
              <w:fldChar w:fldCharType="end"/>
            </w:r>
          </w:hyperlink>
        </w:p>
        <w:p w:rsidR="00A12133" w:rsidRDefault="003F35FF">
          <w:pPr>
            <w:pStyle w:val="TOC1"/>
            <w:tabs>
              <w:tab w:val="right" w:leader="dot" w:pos="9350"/>
            </w:tabs>
            <w:rPr>
              <w:noProof/>
            </w:rPr>
          </w:pPr>
          <w:hyperlink w:anchor="_Toc417030519" w:history="1">
            <w:r w:rsidR="00A12133" w:rsidRPr="000D7F33">
              <w:rPr>
                <w:rStyle w:val="Hyperlink"/>
                <w:noProof/>
              </w:rPr>
              <w:t>After running the test</w:t>
            </w:r>
            <w:r w:rsidR="00A12133">
              <w:rPr>
                <w:noProof/>
                <w:webHidden/>
              </w:rPr>
              <w:tab/>
            </w:r>
            <w:r w:rsidR="00A12133">
              <w:rPr>
                <w:noProof/>
                <w:webHidden/>
              </w:rPr>
              <w:fldChar w:fldCharType="begin"/>
            </w:r>
            <w:r w:rsidR="00A12133">
              <w:rPr>
                <w:noProof/>
                <w:webHidden/>
              </w:rPr>
              <w:instrText xml:space="preserve"> PAGEREF _Toc417030519 \h </w:instrText>
            </w:r>
            <w:r w:rsidR="00A12133">
              <w:rPr>
                <w:noProof/>
                <w:webHidden/>
              </w:rPr>
            </w:r>
            <w:r w:rsidR="00A12133">
              <w:rPr>
                <w:noProof/>
                <w:webHidden/>
              </w:rPr>
              <w:fldChar w:fldCharType="separate"/>
            </w:r>
            <w:r w:rsidR="00D51970">
              <w:rPr>
                <w:noProof/>
                <w:webHidden/>
              </w:rPr>
              <w:t>4</w:t>
            </w:r>
            <w:r w:rsidR="00A12133">
              <w:rPr>
                <w:noProof/>
                <w:webHidden/>
              </w:rPr>
              <w:fldChar w:fldCharType="end"/>
            </w:r>
          </w:hyperlink>
        </w:p>
        <w:p w:rsidR="00A12133" w:rsidRDefault="003F35FF">
          <w:pPr>
            <w:pStyle w:val="TOC1"/>
            <w:tabs>
              <w:tab w:val="right" w:leader="dot" w:pos="9350"/>
            </w:tabs>
            <w:rPr>
              <w:noProof/>
            </w:rPr>
          </w:pPr>
          <w:hyperlink w:anchor="_Toc417030520" w:history="1">
            <w:r w:rsidR="00A12133" w:rsidRPr="000D7F33">
              <w:rPr>
                <w:rStyle w:val="Hyperlink"/>
                <w:noProof/>
              </w:rPr>
              <w:t>Common Tests Failures</w:t>
            </w:r>
            <w:r w:rsidR="00A12133">
              <w:rPr>
                <w:noProof/>
                <w:webHidden/>
              </w:rPr>
              <w:tab/>
            </w:r>
            <w:r w:rsidR="00A12133">
              <w:rPr>
                <w:noProof/>
                <w:webHidden/>
              </w:rPr>
              <w:fldChar w:fldCharType="begin"/>
            </w:r>
            <w:r w:rsidR="00A12133">
              <w:rPr>
                <w:noProof/>
                <w:webHidden/>
              </w:rPr>
              <w:instrText xml:space="preserve"> PAGEREF _Toc417030520 \h </w:instrText>
            </w:r>
            <w:r w:rsidR="00A12133">
              <w:rPr>
                <w:noProof/>
                <w:webHidden/>
              </w:rPr>
            </w:r>
            <w:r w:rsidR="00A12133">
              <w:rPr>
                <w:noProof/>
                <w:webHidden/>
              </w:rPr>
              <w:fldChar w:fldCharType="separate"/>
            </w:r>
            <w:r w:rsidR="00D51970">
              <w:rPr>
                <w:noProof/>
                <w:webHidden/>
              </w:rPr>
              <w:t>5</w:t>
            </w:r>
            <w:r w:rsidR="00A12133">
              <w:rPr>
                <w:noProof/>
                <w:webHidden/>
              </w:rPr>
              <w:fldChar w:fldCharType="end"/>
            </w:r>
          </w:hyperlink>
        </w:p>
        <w:p w:rsidR="00A12133" w:rsidRDefault="003F35FF">
          <w:pPr>
            <w:pStyle w:val="TOC1"/>
            <w:tabs>
              <w:tab w:val="right" w:leader="dot" w:pos="9350"/>
            </w:tabs>
            <w:rPr>
              <w:noProof/>
            </w:rPr>
          </w:pPr>
          <w:hyperlink w:anchor="_Toc417030521" w:history="1">
            <w:r w:rsidR="00A12133" w:rsidRPr="000D7F33">
              <w:rPr>
                <w:rStyle w:val="Hyperlink"/>
                <w:noProof/>
              </w:rPr>
              <w:t>Common Solution to Test Failures</w:t>
            </w:r>
            <w:r w:rsidR="00A12133">
              <w:rPr>
                <w:noProof/>
                <w:webHidden/>
              </w:rPr>
              <w:tab/>
            </w:r>
            <w:r w:rsidR="00A12133">
              <w:rPr>
                <w:noProof/>
                <w:webHidden/>
              </w:rPr>
              <w:fldChar w:fldCharType="begin"/>
            </w:r>
            <w:r w:rsidR="00A12133">
              <w:rPr>
                <w:noProof/>
                <w:webHidden/>
              </w:rPr>
              <w:instrText xml:space="preserve"> PAGEREF _Toc417030521 \h </w:instrText>
            </w:r>
            <w:r w:rsidR="00A12133">
              <w:rPr>
                <w:noProof/>
                <w:webHidden/>
              </w:rPr>
            </w:r>
            <w:r w:rsidR="00A12133">
              <w:rPr>
                <w:noProof/>
                <w:webHidden/>
              </w:rPr>
              <w:fldChar w:fldCharType="separate"/>
            </w:r>
            <w:r w:rsidR="00D51970">
              <w:rPr>
                <w:noProof/>
                <w:webHidden/>
              </w:rPr>
              <w:t>5</w:t>
            </w:r>
            <w:r w:rsidR="00A12133">
              <w:rPr>
                <w:noProof/>
                <w:webHidden/>
              </w:rPr>
              <w:fldChar w:fldCharType="end"/>
            </w:r>
          </w:hyperlink>
        </w:p>
        <w:p w:rsidR="00A12133" w:rsidRDefault="003F35FF">
          <w:pPr>
            <w:pStyle w:val="TOC1"/>
            <w:tabs>
              <w:tab w:val="right" w:leader="dot" w:pos="9350"/>
            </w:tabs>
            <w:rPr>
              <w:noProof/>
            </w:rPr>
          </w:pPr>
          <w:hyperlink w:anchor="_Toc417030522" w:history="1">
            <w:r w:rsidR="00A12133" w:rsidRPr="000D7F33">
              <w:rPr>
                <w:rStyle w:val="Hyperlink"/>
                <w:noProof/>
              </w:rPr>
              <w:t>Selenium IDE</w:t>
            </w:r>
            <w:r w:rsidR="00A12133">
              <w:rPr>
                <w:noProof/>
                <w:webHidden/>
              </w:rPr>
              <w:tab/>
            </w:r>
            <w:r w:rsidR="00A12133">
              <w:rPr>
                <w:noProof/>
                <w:webHidden/>
              </w:rPr>
              <w:fldChar w:fldCharType="begin"/>
            </w:r>
            <w:r w:rsidR="00A12133">
              <w:rPr>
                <w:noProof/>
                <w:webHidden/>
              </w:rPr>
              <w:instrText xml:space="preserve"> PAGEREF _Toc417030522 \h </w:instrText>
            </w:r>
            <w:r w:rsidR="00A12133">
              <w:rPr>
                <w:noProof/>
                <w:webHidden/>
              </w:rPr>
            </w:r>
            <w:r w:rsidR="00A12133">
              <w:rPr>
                <w:noProof/>
                <w:webHidden/>
              </w:rPr>
              <w:fldChar w:fldCharType="separate"/>
            </w:r>
            <w:r w:rsidR="00D51970">
              <w:rPr>
                <w:noProof/>
                <w:webHidden/>
              </w:rPr>
              <w:t>6</w:t>
            </w:r>
            <w:r w:rsidR="00A12133">
              <w:rPr>
                <w:noProof/>
                <w:webHidden/>
              </w:rPr>
              <w:fldChar w:fldCharType="end"/>
            </w:r>
          </w:hyperlink>
        </w:p>
        <w:p w:rsidR="00A12133" w:rsidRDefault="003F35FF">
          <w:pPr>
            <w:pStyle w:val="TOC1"/>
            <w:tabs>
              <w:tab w:val="right" w:leader="dot" w:pos="9350"/>
            </w:tabs>
            <w:rPr>
              <w:noProof/>
            </w:rPr>
          </w:pPr>
          <w:hyperlink w:anchor="_Toc417030523" w:history="1">
            <w:r w:rsidR="00A12133" w:rsidRPr="000D7F33">
              <w:rPr>
                <w:rStyle w:val="Hyperlink"/>
                <w:noProof/>
              </w:rPr>
              <w:t>Conclusions</w:t>
            </w:r>
            <w:r w:rsidR="00A12133">
              <w:rPr>
                <w:noProof/>
                <w:webHidden/>
              </w:rPr>
              <w:tab/>
            </w:r>
            <w:r w:rsidR="00A12133">
              <w:rPr>
                <w:noProof/>
                <w:webHidden/>
              </w:rPr>
              <w:fldChar w:fldCharType="begin"/>
            </w:r>
            <w:r w:rsidR="00A12133">
              <w:rPr>
                <w:noProof/>
                <w:webHidden/>
              </w:rPr>
              <w:instrText xml:space="preserve"> PAGEREF _Toc417030523 \h </w:instrText>
            </w:r>
            <w:r w:rsidR="00A12133">
              <w:rPr>
                <w:noProof/>
                <w:webHidden/>
              </w:rPr>
            </w:r>
            <w:r w:rsidR="00A12133">
              <w:rPr>
                <w:noProof/>
                <w:webHidden/>
              </w:rPr>
              <w:fldChar w:fldCharType="separate"/>
            </w:r>
            <w:r w:rsidR="00D51970">
              <w:rPr>
                <w:noProof/>
                <w:webHidden/>
              </w:rPr>
              <w:t>9</w:t>
            </w:r>
            <w:r w:rsidR="00A12133">
              <w:rPr>
                <w:noProof/>
                <w:webHidden/>
              </w:rPr>
              <w:fldChar w:fldCharType="end"/>
            </w:r>
          </w:hyperlink>
        </w:p>
        <w:p w:rsidR="003610BC" w:rsidRDefault="00A12133">
          <w:pPr>
            <w:rPr>
              <w:b/>
              <w:bCs/>
              <w:noProof/>
            </w:rPr>
          </w:pPr>
          <w:r>
            <w:rPr>
              <w:b/>
              <w:bCs/>
              <w:noProof/>
            </w:rPr>
            <w:fldChar w:fldCharType="end"/>
          </w: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A12133" w:rsidRDefault="003F35FF"/>
      </w:sdtContent>
    </w:sdt>
    <w:p w:rsidR="00341227" w:rsidRDefault="00341227" w:rsidP="00341227">
      <w:pPr>
        <w:pStyle w:val="Heading1"/>
      </w:pPr>
      <w:bookmarkStart w:id="0" w:name="_Toc417030515"/>
      <w:bookmarkStart w:id="1" w:name="_Toc417030516"/>
      <w:r>
        <w:lastRenderedPageBreak/>
        <w:t>Abstract</w:t>
      </w:r>
      <w:bookmarkEnd w:id="0"/>
    </w:p>
    <w:p w:rsidR="00341227" w:rsidRDefault="00341227" w:rsidP="00341227">
      <w:r>
        <w:t xml:space="preserve">This document will allow you set up and run the integration and regression test for VJF project. I will also give a brief explanation of how to backup/restore the database and what it is assumed before every test. I will describe common error while testing, their causes and solutions. I will show you how to set up your test suite for regression testing and it will explained what should be change when making changes to a view. It will address specific test cases, as their set up is more complicated. </w:t>
      </w: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341227"/>
    <w:p w:rsidR="00341227" w:rsidRDefault="00341227" w:rsidP="00341227"/>
    <w:p w:rsidR="00341227" w:rsidRPr="00341227" w:rsidRDefault="00341227" w:rsidP="00341227"/>
    <w:p w:rsidR="000C77D1" w:rsidRDefault="00EB2D5E" w:rsidP="00EB2D5E">
      <w:pPr>
        <w:pStyle w:val="Heading1"/>
      </w:pPr>
      <w:r>
        <w:lastRenderedPageBreak/>
        <w:t>General Knowledge</w:t>
      </w:r>
      <w:bookmarkEnd w:id="1"/>
    </w:p>
    <w:p w:rsidR="000C77D1" w:rsidRDefault="000C77D1" w:rsidP="000C77D1">
      <w:r>
        <w:t>Since Selenium IDE performs system test from the client side, it is important to have a clear understanding of what changes in the systems will affects the regression testing. Also, since is script base, if the sequence of the test gets affected then it will re</w:t>
      </w:r>
      <w:r w:rsidR="00C94FC5">
        <w:t xml:space="preserve">sult in failing the test </w:t>
      </w:r>
      <w:proofErr w:type="gramStart"/>
      <w:r w:rsidR="00C94FC5">
        <w:t>case.</w:t>
      </w:r>
      <w:proofErr w:type="gramEnd"/>
      <w:r w:rsidR="00C94FC5">
        <w:t xml:space="preserve"> For</w:t>
      </w:r>
      <w:r>
        <w:t xml:space="preserve"> example, if ids are changed on the HTML views or new alerts shown, this will impact the scripting </w:t>
      </w:r>
      <w:r w:rsidR="00EB2D5E">
        <w:t xml:space="preserve">because the alert is </w:t>
      </w:r>
      <w:r>
        <w:t xml:space="preserve">not being asserted or an html element cannot be found </w:t>
      </w:r>
      <w:r w:rsidR="00EB2D5E">
        <w:t>due</w:t>
      </w:r>
      <w:r>
        <w:t xml:space="preserve"> to its id not being the same one.</w:t>
      </w:r>
    </w:p>
    <w:p w:rsidR="00EB2D5E" w:rsidRDefault="00EB2D5E" w:rsidP="000C77D1">
      <w:r>
        <w:t xml:space="preserve">All the Student test cases where designed having in mind that the tester have a Gmail user account and the credential for them are stored in the datasource.js file. Since the VJF repository in GitHub is public, we do not upload this file, instead we encrypt and compact it before uploading leaving the original file ignore to the subversion system. </w:t>
      </w:r>
    </w:p>
    <w:p w:rsidR="000C77D1" w:rsidRDefault="00EB2D5E" w:rsidP="00EB2D5E">
      <w:r>
        <w:t>At all tests, it is assumed that you are not logged in to any Google account (meaning that you are logged off before each test begins), and that you are also logged out the phpMyAdmin website in the development environment.</w:t>
      </w:r>
    </w:p>
    <w:p w:rsidR="0026439C" w:rsidRDefault="0026439C" w:rsidP="00EB2D5E">
      <w:r>
        <w:t>Furthermore, we assume that any of the users created in the Registration test cases (Employer or Student) exists in the database. If this is the case, you need to modify the datasource.js with your test data or delete/modify the dataset in the DB being tested.</w:t>
      </w:r>
    </w:p>
    <w:p w:rsidR="00B22C87" w:rsidRDefault="00B22C87" w:rsidP="00EB2D5E">
      <w:r>
        <w:t xml:space="preserve">Finally, </w:t>
      </w:r>
      <w:proofErr w:type="gramStart"/>
      <w:r>
        <w:t>If</w:t>
      </w:r>
      <w:proofErr w:type="gramEnd"/>
      <w:r>
        <w:t xml:space="preserve"> a test case failed, before attempting to fix it, try to run it again.</w:t>
      </w:r>
    </w:p>
    <w:p w:rsidR="00B0537C" w:rsidRPr="00B0537C" w:rsidRDefault="00B0537C" w:rsidP="00B0537C">
      <w:pPr>
        <w:pStyle w:val="Heading1"/>
      </w:pPr>
      <w:bookmarkStart w:id="2" w:name="_Toc417030517"/>
      <w:r w:rsidRPr="00B0537C">
        <w:t>Backing up before every test</w:t>
      </w:r>
      <w:bookmarkEnd w:id="2"/>
    </w:p>
    <w:p w:rsidR="00B0537C" w:rsidRPr="00B0537C" w:rsidRDefault="00B0537C" w:rsidP="00EB2D5E">
      <w:pPr>
        <w:pStyle w:val="NoSpacing"/>
      </w:pPr>
      <w:r w:rsidRPr="00B0537C">
        <w:t>Steps:</w:t>
      </w:r>
    </w:p>
    <w:p w:rsidR="00B0537C" w:rsidRPr="00B0537C" w:rsidRDefault="00B0537C" w:rsidP="00EB2D5E">
      <w:pPr>
        <w:pStyle w:val="NoSpacing"/>
        <w:numPr>
          <w:ilvl w:val="0"/>
          <w:numId w:val="7"/>
        </w:numPr>
      </w:pPr>
      <w:r w:rsidRPr="00B0537C">
        <w:t>Go to php</w:t>
      </w:r>
      <w:r w:rsidR="00EB2D5E">
        <w:t>M</w:t>
      </w:r>
      <w:r w:rsidRPr="00B0537C">
        <w:t>y</w:t>
      </w:r>
      <w:r w:rsidR="00EB2D5E">
        <w:t>A</w:t>
      </w:r>
      <w:r w:rsidRPr="00B0537C">
        <w:t>dmin</w:t>
      </w:r>
    </w:p>
    <w:p w:rsidR="00B0537C" w:rsidRPr="00B0537C" w:rsidRDefault="00B0537C" w:rsidP="00EB2D5E">
      <w:pPr>
        <w:pStyle w:val="NoSpacing"/>
        <w:numPr>
          <w:ilvl w:val="0"/>
          <w:numId w:val="7"/>
        </w:numPr>
      </w:pPr>
      <w:r w:rsidRPr="00B0537C">
        <w:t xml:space="preserve">Select </w:t>
      </w:r>
      <w:r>
        <w:t xml:space="preserve">your </w:t>
      </w:r>
      <w:r w:rsidR="00EB2D5E">
        <w:t>DB</w:t>
      </w:r>
    </w:p>
    <w:p w:rsidR="00B0537C" w:rsidRDefault="00B0537C" w:rsidP="00EB2D5E">
      <w:pPr>
        <w:pStyle w:val="NoSpacing"/>
        <w:numPr>
          <w:ilvl w:val="0"/>
          <w:numId w:val="7"/>
        </w:numPr>
      </w:pPr>
      <w:r>
        <w:t>Click</w:t>
      </w:r>
      <w:r w:rsidRPr="00B0537C">
        <w:t xml:space="preserve"> t</w:t>
      </w:r>
      <w:r>
        <w:t>he</w:t>
      </w:r>
      <w:r w:rsidRPr="00B0537C">
        <w:t xml:space="preserve"> export</w:t>
      </w:r>
      <w:r>
        <w:t xml:space="preserve"> tab</w:t>
      </w:r>
    </w:p>
    <w:p w:rsidR="00B0537C" w:rsidRPr="00B0537C" w:rsidRDefault="00B0537C" w:rsidP="00EB2D5E">
      <w:pPr>
        <w:pStyle w:val="NoSpacing"/>
        <w:numPr>
          <w:ilvl w:val="0"/>
          <w:numId w:val="7"/>
        </w:numPr>
      </w:pPr>
      <w:r>
        <w:t>Click Go</w:t>
      </w:r>
    </w:p>
    <w:p w:rsidR="00B0537C" w:rsidRPr="00B0537C" w:rsidRDefault="00B0537C" w:rsidP="00EB2D5E">
      <w:pPr>
        <w:pStyle w:val="NoSpacing"/>
        <w:numPr>
          <w:ilvl w:val="0"/>
          <w:numId w:val="7"/>
        </w:numPr>
      </w:pPr>
      <w:r w:rsidRPr="00B0537C">
        <w:t>Save the File</w:t>
      </w:r>
    </w:p>
    <w:p w:rsidR="00B0537C" w:rsidRDefault="00B0537C" w:rsidP="00EB2D5E">
      <w:pPr>
        <w:pStyle w:val="NoSpacing"/>
        <w:numPr>
          <w:ilvl w:val="0"/>
          <w:numId w:val="7"/>
        </w:numPr>
      </w:pPr>
      <w:r w:rsidRPr="00B0537C">
        <w:t>Insert in the first line</w:t>
      </w:r>
      <w:r w:rsidR="00EB2D5E">
        <w:t xml:space="preserve"> of the file</w:t>
      </w:r>
      <w:r w:rsidRPr="00B0537C">
        <w:t xml:space="preserve"> : </w:t>
      </w:r>
      <w:r w:rsidR="00EB2D5E">
        <w:t>CREATE</w:t>
      </w:r>
      <w:r w:rsidRPr="00B0537C">
        <w:t xml:space="preserve"> DATABASE IF</w:t>
      </w:r>
      <w:r w:rsidR="00EB2D5E">
        <w:t xml:space="preserve"> NOT</w:t>
      </w:r>
      <w:r w:rsidRPr="00B0537C">
        <w:t xml:space="preserve"> EXISTS `</w:t>
      </w:r>
      <w:proofErr w:type="spellStart"/>
      <w:r w:rsidRPr="00B0537C">
        <w:t>jobfairdb</w:t>
      </w:r>
      <w:proofErr w:type="spellEnd"/>
      <w:r w:rsidRPr="00B0537C">
        <w:t>`;</w:t>
      </w:r>
    </w:p>
    <w:p w:rsidR="00EB2D5E" w:rsidRDefault="00EB2D5E" w:rsidP="00EB2D5E">
      <w:pPr>
        <w:pStyle w:val="NoSpacing"/>
        <w:numPr>
          <w:ilvl w:val="0"/>
          <w:numId w:val="7"/>
        </w:numPr>
      </w:pPr>
      <w:r w:rsidRPr="00B0537C">
        <w:t xml:space="preserve">Insert in the </w:t>
      </w:r>
      <w:r>
        <w:t>second</w:t>
      </w:r>
      <w:r w:rsidRPr="00B0537C">
        <w:t xml:space="preserve"> line</w:t>
      </w:r>
      <w:r>
        <w:t xml:space="preserve"> of the file</w:t>
      </w:r>
      <w:r w:rsidRPr="00B0537C">
        <w:t xml:space="preserve"> : </w:t>
      </w:r>
      <w:r>
        <w:t>USE</w:t>
      </w:r>
      <w:r w:rsidRPr="00B0537C">
        <w:t xml:space="preserve"> `</w:t>
      </w:r>
      <w:proofErr w:type="spellStart"/>
      <w:r w:rsidRPr="00B0537C">
        <w:t>jobfairdb</w:t>
      </w:r>
      <w:proofErr w:type="spellEnd"/>
      <w:r w:rsidRPr="00B0537C">
        <w:t>`;</w:t>
      </w:r>
    </w:p>
    <w:p w:rsidR="00EB2D5E" w:rsidRDefault="00EB2D5E" w:rsidP="00EB2D5E">
      <w:pPr>
        <w:pStyle w:val="NoSpacing"/>
        <w:ind w:left="720"/>
      </w:pPr>
    </w:p>
    <w:p w:rsidR="00B0537C" w:rsidRPr="00B0537C" w:rsidRDefault="00B0537C" w:rsidP="00B0537C">
      <w:pPr>
        <w:rPr>
          <w:sz w:val="24"/>
          <w:szCs w:val="24"/>
        </w:rPr>
      </w:pPr>
      <w:r>
        <w:rPr>
          <w:noProof/>
          <w:lang w:eastAsia="en-US"/>
        </w:rPr>
        <w:lastRenderedPageBreak/>
        <w:drawing>
          <wp:inline distT="0" distB="0" distL="0" distR="0">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B0537C" w:rsidRDefault="00B0537C" w:rsidP="00B0537C">
      <w:pPr>
        <w:pStyle w:val="Heading1"/>
      </w:pPr>
      <w:bookmarkStart w:id="3" w:name="_Toc417030518"/>
      <w:r>
        <w:t>General Info about Student Actor Test Cases</w:t>
      </w:r>
      <w:bookmarkEnd w:id="3"/>
    </w:p>
    <w:p w:rsidR="00B0537C" w:rsidRPr="003F35FF" w:rsidRDefault="00B0537C" w:rsidP="00EB2D5E">
      <w:pPr>
        <w:pStyle w:val="ListParagraph"/>
        <w:numPr>
          <w:ilvl w:val="0"/>
          <w:numId w:val="8"/>
        </w:numPr>
        <w:rPr>
          <w:b/>
        </w:rPr>
      </w:pPr>
      <w:bookmarkStart w:id="4" w:name="_GoBack"/>
      <w:r w:rsidRPr="003F35FF">
        <w:rPr>
          <w:b/>
        </w:rPr>
        <w:t xml:space="preserve">for test 005 the tester must have saved the credential to log in to his </w:t>
      </w:r>
      <w:r w:rsidR="00EB2D5E" w:rsidRPr="003F35FF">
        <w:rPr>
          <w:b/>
        </w:rPr>
        <w:t>FIU</w:t>
      </w:r>
      <w:r w:rsidRPr="003F35FF">
        <w:rPr>
          <w:b/>
        </w:rPr>
        <w:t xml:space="preserve"> google email saved in the browser passwords and his email address must be in the datasource variables for test case 005</w:t>
      </w:r>
    </w:p>
    <w:p w:rsidR="00B0537C" w:rsidRPr="003F35FF" w:rsidRDefault="00B0537C" w:rsidP="00EB2D5E">
      <w:pPr>
        <w:pStyle w:val="ListParagraph"/>
        <w:numPr>
          <w:ilvl w:val="0"/>
          <w:numId w:val="8"/>
        </w:numPr>
        <w:rPr>
          <w:b/>
        </w:rPr>
      </w:pPr>
      <w:r w:rsidRPr="003F35FF">
        <w:rPr>
          <w:b/>
        </w:rPr>
        <w:t>for test 006 the tester must have saved his/her credentials to access a linked in account</w:t>
      </w:r>
    </w:p>
    <w:p w:rsidR="00B0537C" w:rsidRPr="003F35FF" w:rsidRDefault="00B0537C" w:rsidP="00EB2D5E">
      <w:pPr>
        <w:pStyle w:val="ListParagraph"/>
        <w:numPr>
          <w:ilvl w:val="0"/>
          <w:numId w:val="8"/>
        </w:numPr>
        <w:rPr>
          <w:b/>
        </w:rPr>
      </w:pPr>
      <w:r w:rsidRPr="003F35FF">
        <w:rPr>
          <w:b/>
        </w:rPr>
        <w:t xml:space="preserve">Email address and password must be in the datasource for test case 006 and must be logged out of the provided google account in the browser for test 007 the tester must have saved the credential to log in to his </w:t>
      </w:r>
      <w:r w:rsidR="00EB2D5E" w:rsidRPr="003F35FF">
        <w:rPr>
          <w:b/>
        </w:rPr>
        <w:t>FIU</w:t>
      </w:r>
      <w:r w:rsidRPr="003F35FF">
        <w:rPr>
          <w:b/>
        </w:rPr>
        <w:t xml:space="preserve"> google email saved in the browser passwords and his email address must be in the datasource variables for test case 007</w:t>
      </w:r>
    </w:p>
    <w:p w:rsidR="00B0537C" w:rsidRPr="003F35FF" w:rsidRDefault="00B0537C" w:rsidP="00EB2D5E">
      <w:pPr>
        <w:pStyle w:val="ListParagraph"/>
        <w:numPr>
          <w:ilvl w:val="0"/>
          <w:numId w:val="8"/>
        </w:numPr>
        <w:rPr>
          <w:b/>
        </w:rPr>
      </w:pPr>
      <w:r w:rsidRPr="003F35FF">
        <w:rPr>
          <w:b/>
        </w:rPr>
        <w:t xml:space="preserve">For test 019 the user must have another </w:t>
      </w:r>
      <w:r w:rsidR="00EB2D5E" w:rsidRPr="003F35FF">
        <w:rPr>
          <w:b/>
        </w:rPr>
        <w:t>Gmail</w:t>
      </w:r>
      <w:r w:rsidRPr="003F35FF">
        <w:rPr>
          <w:b/>
        </w:rPr>
        <w:t xml:space="preserve"> account with a password entered in the datasource. For this we need to automate the fetch of the new password sent to the email or manually enter it in the datasource for the test case and run from the error line forward.</w:t>
      </w:r>
    </w:p>
    <w:p w:rsidR="000C77D1" w:rsidRPr="003F35FF" w:rsidRDefault="00B0537C" w:rsidP="00EB2D5E">
      <w:pPr>
        <w:pStyle w:val="ListParagraph"/>
        <w:numPr>
          <w:ilvl w:val="0"/>
          <w:numId w:val="8"/>
        </w:numPr>
        <w:rPr>
          <w:b/>
        </w:rPr>
      </w:pPr>
      <w:r w:rsidRPr="003F35FF">
        <w:rPr>
          <w:b/>
        </w:rPr>
        <w:t>Test 21-28 Enter in the test suite Absolute path for the files to be uploaded in the test (11 files so far)</w:t>
      </w:r>
      <w:r w:rsidR="000C77D1" w:rsidRPr="003F35FF">
        <w:rPr>
          <w:b/>
        </w:rPr>
        <w:t>. This means the address of the folder in your pc where you can find this files.  This is necessary because Selenium IDE has a glitch while evaluating paths.</w:t>
      </w:r>
    </w:p>
    <w:p w:rsidR="00B0537C" w:rsidRPr="00B0537C" w:rsidRDefault="00B0537C" w:rsidP="00B0537C">
      <w:pPr>
        <w:pStyle w:val="Heading1"/>
      </w:pPr>
      <w:bookmarkStart w:id="5" w:name="_Toc417030519"/>
      <w:bookmarkEnd w:id="4"/>
      <w:r w:rsidRPr="00B0537C">
        <w:t>After running the test</w:t>
      </w:r>
      <w:bookmarkEnd w:id="5"/>
    </w:p>
    <w:p w:rsidR="00B0537C" w:rsidRPr="00B0537C" w:rsidRDefault="00B0537C" w:rsidP="00B0537C">
      <w:pPr>
        <w:rPr>
          <w:sz w:val="24"/>
          <w:szCs w:val="24"/>
        </w:rPr>
      </w:pPr>
      <w:r w:rsidRPr="00B0537C">
        <w:rPr>
          <w:sz w:val="24"/>
          <w:szCs w:val="24"/>
        </w:rPr>
        <w:t>Step</w:t>
      </w:r>
      <w:r w:rsidR="00EB2D5E">
        <w:rPr>
          <w:sz w:val="24"/>
          <w:szCs w:val="24"/>
        </w:rPr>
        <w:t>s</w:t>
      </w:r>
      <w:r w:rsidRPr="00B0537C">
        <w:rPr>
          <w:sz w:val="24"/>
          <w:szCs w:val="24"/>
        </w:rPr>
        <w:t>:</w:t>
      </w:r>
      <w:r w:rsidRPr="00B0537C">
        <w:rPr>
          <w:sz w:val="24"/>
          <w:szCs w:val="24"/>
        </w:rPr>
        <w:tab/>
      </w:r>
    </w:p>
    <w:p w:rsidR="00B0537C" w:rsidRPr="00B0537C" w:rsidRDefault="00EB2D5E" w:rsidP="00EB2D5E">
      <w:pPr>
        <w:pStyle w:val="NoSpacing"/>
        <w:numPr>
          <w:ilvl w:val="0"/>
          <w:numId w:val="10"/>
        </w:numPr>
      </w:pPr>
      <w:r>
        <w:t>Go to phpMyA</w:t>
      </w:r>
      <w:r w:rsidR="00B0537C" w:rsidRPr="00B0537C">
        <w:t>dmin</w:t>
      </w:r>
    </w:p>
    <w:p w:rsidR="00B0537C" w:rsidRPr="00B0537C" w:rsidRDefault="00B0537C" w:rsidP="00EB2D5E">
      <w:pPr>
        <w:pStyle w:val="NoSpacing"/>
        <w:numPr>
          <w:ilvl w:val="0"/>
          <w:numId w:val="10"/>
        </w:numPr>
      </w:pPr>
      <w:r w:rsidRPr="00B0537C">
        <w:t xml:space="preserve">Select your </w:t>
      </w:r>
      <w:r w:rsidR="00EB2D5E">
        <w:t>DB</w:t>
      </w:r>
    </w:p>
    <w:p w:rsidR="00B0537C" w:rsidRPr="00B0537C" w:rsidRDefault="00B0537C" w:rsidP="00EB2D5E">
      <w:pPr>
        <w:pStyle w:val="NoSpacing"/>
        <w:numPr>
          <w:ilvl w:val="0"/>
          <w:numId w:val="10"/>
        </w:numPr>
      </w:pPr>
      <w:r w:rsidRPr="00B0537C">
        <w:t>Go to Import</w:t>
      </w:r>
    </w:p>
    <w:p w:rsidR="00B0537C" w:rsidRPr="00B0537C" w:rsidRDefault="00B0537C" w:rsidP="00EB2D5E">
      <w:pPr>
        <w:pStyle w:val="NoSpacing"/>
        <w:numPr>
          <w:ilvl w:val="0"/>
          <w:numId w:val="10"/>
        </w:numPr>
      </w:pPr>
      <w:r w:rsidRPr="00B0537C">
        <w:t>Select the File created Before Testing</w:t>
      </w:r>
    </w:p>
    <w:p w:rsidR="00B0537C" w:rsidRDefault="00B0537C" w:rsidP="00EB2D5E">
      <w:pPr>
        <w:pStyle w:val="NoSpacing"/>
        <w:numPr>
          <w:ilvl w:val="0"/>
          <w:numId w:val="10"/>
        </w:numPr>
      </w:pPr>
      <w:r>
        <w:lastRenderedPageBreak/>
        <w:t>Click Import</w:t>
      </w:r>
    </w:p>
    <w:p w:rsidR="00EB2D5E" w:rsidRDefault="00EB2D5E" w:rsidP="00EB2D5E">
      <w:pPr>
        <w:pStyle w:val="NoSpacing"/>
      </w:pPr>
      <w:r>
        <w:rPr>
          <w:noProof/>
          <w:lang w:eastAsia="en-US"/>
        </w:rPr>
        <w:drawing>
          <wp:inline distT="0" distB="0" distL="0" distR="0">
            <wp:extent cx="5937885" cy="45186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518660"/>
                    </a:xfrm>
                    <a:prstGeom prst="rect">
                      <a:avLst/>
                    </a:prstGeom>
                    <a:noFill/>
                    <a:ln>
                      <a:noFill/>
                    </a:ln>
                  </pic:spPr>
                </pic:pic>
              </a:graphicData>
            </a:graphic>
          </wp:inline>
        </w:drawing>
      </w:r>
    </w:p>
    <w:p w:rsidR="00EB2D5E" w:rsidRDefault="00EB2D5E" w:rsidP="00EB2D5E">
      <w:pPr>
        <w:pStyle w:val="NoSpacing"/>
      </w:pPr>
    </w:p>
    <w:p w:rsidR="00EB2D5E" w:rsidRDefault="00EB2D5E" w:rsidP="0026439C">
      <w:pPr>
        <w:pStyle w:val="Heading1"/>
      </w:pPr>
      <w:bookmarkStart w:id="6" w:name="_Toc417030520"/>
      <w:r>
        <w:t xml:space="preserve">Common </w:t>
      </w:r>
      <w:r w:rsidR="0026439C">
        <w:t>Tests Failures</w:t>
      </w:r>
      <w:bookmarkEnd w:id="6"/>
    </w:p>
    <w:p w:rsidR="0026439C" w:rsidRDefault="0026439C" w:rsidP="00EB2D5E">
      <w:pPr>
        <w:pStyle w:val="NoSpacing"/>
      </w:pPr>
    </w:p>
    <w:p w:rsidR="0026439C" w:rsidRDefault="0026439C" w:rsidP="0026439C">
      <w:pPr>
        <w:pStyle w:val="ListParagraph"/>
        <w:numPr>
          <w:ilvl w:val="0"/>
          <w:numId w:val="12"/>
        </w:numPr>
      </w:pPr>
      <w:r>
        <w:t>The database already contains the username/email address of the user you are creating.</w:t>
      </w:r>
    </w:p>
    <w:p w:rsidR="0026439C" w:rsidRDefault="0026439C" w:rsidP="0026439C">
      <w:pPr>
        <w:pStyle w:val="ListParagraph"/>
        <w:numPr>
          <w:ilvl w:val="0"/>
          <w:numId w:val="12"/>
        </w:numPr>
      </w:pPr>
      <w:r>
        <w:t>The browser you are using is logged in to a Google account.</w:t>
      </w:r>
    </w:p>
    <w:p w:rsidR="0026439C" w:rsidRDefault="0026439C" w:rsidP="0026439C">
      <w:pPr>
        <w:pStyle w:val="ListParagraph"/>
        <w:numPr>
          <w:ilvl w:val="0"/>
          <w:numId w:val="12"/>
        </w:numPr>
      </w:pPr>
      <w:r>
        <w:t>The browser that you are using is logged in to phpMyAdmin the de dev environment.</w:t>
      </w:r>
    </w:p>
    <w:p w:rsidR="0026439C" w:rsidRDefault="0026439C" w:rsidP="0026439C">
      <w:pPr>
        <w:pStyle w:val="ListParagraph"/>
        <w:numPr>
          <w:ilvl w:val="0"/>
          <w:numId w:val="12"/>
        </w:numPr>
      </w:pPr>
      <w:r>
        <w:t>Internet connection is down or slow.</w:t>
      </w:r>
    </w:p>
    <w:p w:rsidR="0026439C" w:rsidRDefault="0026439C" w:rsidP="0026439C">
      <w:pPr>
        <w:pStyle w:val="ListParagraph"/>
        <w:numPr>
          <w:ilvl w:val="0"/>
          <w:numId w:val="12"/>
        </w:numPr>
      </w:pPr>
      <w:r>
        <w:t>Selenium</w:t>
      </w:r>
      <w:r w:rsidR="00B22C87">
        <w:t xml:space="preserve"> IDE</w:t>
      </w:r>
      <w:r>
        <w:t xml:space="preserve"> can’t find and id in the page.</w:t>
      </w:r>
    </w:p>
    <w:p w:rsidR="00B22C87" w:rsidRDefault="00B22C87" w:rsidP="0026439C">
      <w:pPr>
        <w:pStyle w:val="ListParagraph"/>
        <w:numPr>
          <w:ilvl w:val="0"/>
          <w:numId w:val="12"/>
        </w:numPr>
      </w:pPr>
      <w:r>
        <w:t>Other</w:t>
      </w:r>
    </w:p>
    <w:p w:rsidR="0026439C" w:rsidRDefault="0026439C" w:rsidP="0026439C">
      <w:pPr>
        <w:pStyle w:val="Heading1"/>
      </w:pPr>
      <w:bookmarkStart w:id="7" w:name="_Toc417030521"/>
      <w:r>
        <w:t>Common Solution to Test Failures</w:t>
      </w:r>
      <w:bookmarkEnd w:id="7"/>
    </w:p>
    <w:p w:rsidR="0026439C" w:rsidRDefault="0026439C" w:rsidP="0026439C">
      <w:pPr>
        <w:pStyle w:val="NoSpacing"/>
      </w:pPr>
    </w:p>
    <w:p w:rsidR="0026439C" w:rsidRDefault="0026439C" w:rsidP="0026439C">
      <w:pPr>
        <w:pStyle w:val="ListParagraph"/>
        <w:numPr>
          <w:ilvl w:val="0"/>
          <w:numId w:val="13"/>
        </w:numPr>
      </w:pPr>
      <w:r>
        <w:t>Make sure that the user does not exist in the DB. If so, modify your test data in the datasource.js and create a user that email/username does not conflict with an existing user.</w:t>
      </w:r>
    </w:p>
    <w:p w:rsidR="0026439C" w:rsidRDefault="0026439C" w:rsidP="0026439C">
      <w:pPr>
        <w:pStyle w:val="ListParagraph"/>
        <w:numPr>
          <w:ilvl w:val="0"/>
          <w:numId w:val="13"/>
        </w:numPr>
      </w:pPr>
      <w:r>
        <w:t xml:space="preserve">Log out of google by going to </w:t>
      </w:r>
      <w:hyperlink r:id="rId9" w:history="1">
        <w:r w:rsidRPr="00B02242">
          <w:rPr>
            <w:rStyle w:val="Hyperlink"/>
          </w:rPr>
          <w:t>https://accounts.google.com</w:t>
        </w:r>
      </w:hyperlink>
      <w:r>
        <w:t>.</w:t>
      </w:r>
    </w:p>
    <w:p w:rsidR="0026439C" w:rsidRDefault="0026439C" w:rsidP="00B22C87">
      <w:pPr>
        <w:pStyle w:val="ListParagraph"/>
        <w:numPr>
          <w:ilvl w:val="0"/>
          <w:numId w:val="13"/>
        </w:numPr>
      </w:pPr>
      <w:r>
        <w:t xml:space="preserve">Log out of google by going to </w:t>
      </w:r>
      <w:hyperlink r:id="rId10" w:history="1">
        <w:r w:rsidR="00B22C87" w:rsidRPr="00B02242">
          <w:rPr>
            <w:rStyle w:val="Hyperlink"/>
          </w:rPr>
          <w:t>http://vjf-dev.cis.fiu.edu/phpmyadmin</w:t>
        </w:r>
      </w:hyperlink>
      <w:r w:rsidR="00B22C87">
        <w:t>.</w:t>
      </w:r>
    </w:p>
    <w:p w:rsidR="0026439C" w:rsidRDefault="00B22C87" w:rsidP="0026439C">
      <w:pPr>
        <w:pStyle w:val="ListParagraph"/>
        <w:numPr>
          <w:ilvl w:val="0"/>
          <w:numId w:val="13"/>
        </w:numPr>
      </w:pPr>
      <w:r>
        <w:t>Usually this will make the response from the system slower and the automated test to not wait properly for elements or pages being ready</w:t>
      </w:r>
      <w:r w:rsidR="0026439C">
        <w:t>.</w:t>
      </w:r>
      <w:r>
        <w:t xml:space="preserve"> So make sure your internet speed is OK.</w:t>
      </w:r>
    </w:p>
    <w:p w:rsidR="0026439C" w:rsidRDefault="00B22C87" w:rsidP="0026439C">
      <w:pPr>
        <w:pStyle w:val="ListParagraph"/>
        <w:numPr>
          <w:ilvl w:val="0"/>
          <w:numId w:val="13"/>
        </w:numPr>
      </w:pPr>
      <w:r>
        <w:t>Check that the HTML ids of view being tested were not changed.</w:t>
      </w:r>
    </w:p>
    <w:p w:rsidR="00B22C87" w:rsidRDefault="00B22C87" w:rsidP="0026439C">
      <w:pPr>
        <w:pStyle w:val="ListParagraph"/>
        <w:numPr>
          <w:ilvl w:val="0"/>
          <w:numId w:val="13"/>
        </w:numPr>
      </w:pPr>
      <w:r>
        <w:lastRenderedPageBreak/>
        <w:t>Other:</w:t>
      </w:r>
    </w:p>
    <w:p w:rsidR="00B22C87" w:rsidRDefault="00B22C87" w:rsidP="00B22C87">
      <w:pPr>
        <w:pStyle w:val="ListParagraph"/>
        <w:numPr>
          <w:ilvl w:val="1"/>
          <w:numId w:val="13"/>
        </w:numPr>
      </w:pPr>
      <w:r>
        <w:t>Check the test case that failed.</w:t>
      </w:r>
    </w:p>
    <w:p w:rsidR="00B22C87" w:rsidRDefault="00B22C87" w:rsidP="00B22C87">
      <w:pPr>
        <w:pStyle w:val="ListParagraph"/>
        <w:numPr>
          <w:ilvl w:val="1"/>
          <w:numId w:val="13"/>
        </w:numPr>
      </w:pPr>
      <w:r>
        <w:t>See which step failed.</w:t>
      </w:r>
    </w:p>
    <w:p w:rsidR="00B22C87" w:rsidRDefault="00B22C87" w:rsidP="00B22C87">
      <w:pPr>
        <w:pStyle w:val="ListParagraph"/>
        <w:numPr>
          <w:ilvl w:val="1"/>
          <w:numId w:val="13"/>
        </w:numPr>
      </w:pPr>
      <w:r>
        <w:t>Check the Log to see the cause.</w:t>
      </w:r>
    </w:p>
    <w:p w:rsidR="00B22C87" w:rsidRDefault="00B22C87" w:rsidP="00B22C87">
      <w:pPr>
        <w:pStyle w:val="ListParagraph"/>
        <w:numPr>
          <w:ilvl w:val="1"/>
          <w:numId w:val="13"/>
        </w:numPr>
      </w:pPr>
      <w:r>
        <w:t>Address the cause of the error.</w:t>
      </w:r>
    </w:p>
    <w:p w:rsidR="00B22C87" w:rsidRDefault="00B22C87" w:rsidP="00B22C87">
      <w:pPr>
        <w:pStyle w:val="Heading1"/>
      </w:pPr>
      <w:bookmarkStart w:id="8" w:name="_Toc417030522"/>
      <w:r>
        <w:t>Selenium IDE</w:t>
      </w:r>
      <w:bookmarkEnd w:id="8"/>
    </w:p>
    <w:p w:rsidR="00B22C87" w:rsidRDefault="00B22C87" w:rsidP="00B22C87"/>
    <w:p w:rsidR="00B22C87" w:rsidRDefault="00B22C87" w:rsidP="00B22C87">
      <w:r>
        <w:t>You need to install Selenium IDE in your computer Firefox browser. After installing the plug in it would look like this:</w:t>
      </w:r>
    </w:p>
    <w:p w:rsidR="00B22C87" w:rsidRDefault="00B22C87" w:rsidP="00B22C87">
      <w:r>
        <w:rPr>
          <w:noProof/>
          <w:lang w:eastAsia="en-US"/>
        </w:rPr>
        <w:drawing>
          <wp:inline distT="0" distB="0" distL="0" distR="0">
            <wp:extent cx="2363470"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70" cy="1038860"/>
                    </a:xfrm>
                    <a:prstGeom prst="rect">
                      <a:avLst/>
                    </a:prstGeom>
                    <a:noFill/>
                    <a:ln>
                      <a:noFill/>
                    </a:ln>
                  </pic:spPr>
                </pic:pic>
              </a:graphicData>
            </a:graphic>
          </wp:inline>
        </w:drawing>
      </w:r>
    </w:p>
    <w:p w:rsidR="00B22C87" w:rsidRDefault="00B22C87" w:rsidP="00B22C87">
      <w:r>
        <w:t>If you click the icon, it would look like this:</w:t>
      </w:r>
    </w:p>
    <w:p w:rsidR="00B22C87" w:rsidRDefault="00B22C87" w:rsidP="00B22C87">
      <w:r>
        <w:rPr>
          <w:noProof/>
          <w:lang w:eastAsia="en-US"/>
        </w:rPr>
        <w:lastRenderedPageBreak/>
        <w:drawing>
          <wp:inline distT="0" distB="0" distL="0" distR="0">
            <wp:extent cx="5937885" cy="636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365240"/>
                    </a:xfrm>
                    <a:prstGeom prst="rect">
                      <a:avLst/>
                    </a:prstGeom>
                    <a:noFill/>
                    <a:ln>
                      <a:noFill/>
                    </a:ln>
                  </pic:spPr>
                </pic:pic>
              </a:graphicData>
            </a:graphic>
          </wp:inline>
        </w:drawing>
      </w:r>
    </w:p>
    <w:p w:rsidR="00B22C87" w:rsidRDefault="00B22C87" w:rsidP="00B22C87">
      <w:r>
        <w:t>Adding the datasource.js:</w:t>
      </w:r>
    </w:p>
    <w:p w:rsidR="00B22C87" w:rsidRDefault="00B22C87" w:rsidP="00B22C87">
      <w:pPr>
        <w:pStyle w:val="ListParagraph"/>
        <w:numPr>
          <w:ilvl w:val="0"/>
          <w:numId w:val="14"/>
        </w:numPr>
      </w:pPr>
      <w:r>
        <w:t>Click on Options</w:t>
      </w:r>
    </w:p>
    <w:p w:rsidR="00B22C87" w:rsidRDefault="00B22C87" w:rsidP="00B22C87">
      <w:pPr>
        <w:pStyle w:val="ListParagraph"/>
        <w:numPr>
          <w:ilvl w:val="0"/>
          <w:numId w:val="14"/>
        </w:numPr>
      </w:pPr>
      <w:r>
        <w:t>Select Options…</w:t>
      </w:r>
    </w:p>
    <w:p w:rsidR="00B22C87" w:rsidRDefault="00C33007" w:rsidP="00B22C87">
      <w:pPr>
        <w:pStyle w:val="ListParagraph"/>
        <w:numPr>
          <w:ilvl w:val="0"/>
          <w:numId w:val="14"/>
        </w:numPr>
      </w:pPr>
      <w:r>
        <w:t>Browse the path for the file in Selenium IDE Extensions:</w:t>
      </w:r>
    </w:p>
    <w:p w:rsidR="00C33007" w:rsidRDefault="00C33007" w:rsidP="00C33007">
      <w:pPr>
        <w:pStyle w:val="ListParagraph"/>
      </w:pPr>
      <w:r>
        <w:rPr>
          <w:noProof/>
          <w:lang w:eastAsia="en-US"/>
        </w:rPr>
        <w:lastRenderedPageBreak/>
        <w:drawing>
          <wp:inline distT="0" distB="0" distL="0" distR="0">
            <wp:extent cx="5171440" cy="586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5866130"/>
                    </a:xfrm>
                    <a:prstGeom prst="rect">
                      <a:avLst/>
                    </a:prstGeom>
                    <a:noFill/>
                    <a:ln>
                      <a:noFill/>
                    </a:ln>
                  </pic:spPr>
                </pic:pic>
              </a:graphicData>
            </a:graphic>
          </wp:inline>
        </w:drawing>
      </w:r>
    </w:p>
    <w:p w:rsidR="00C33007" w:rsidRDefault="00C33007" w:rsidP="00C33007">
      <w:pPr>
        <w:pStyle w:val="ListParagraph"/>
      </w:pPr>
    </w:p>
    <w:p w:rsidR="00C33007" w:rsidRDefault="00C33007" w:rsidP="00C33007">
      <w:r>
        <w:t>Import the Student Test Suite:</w:t>
      </w:r>
    </w:p>
    <w:p w:rsidR="00C33007" w:rsidRDefault="00C33007" w:rsidP="00C33007">
      <w:pPr>
        <w:pStyle w:val="ListParagraph"/>
        <w:numPr>
          <w:ilvl w:val="0"/>
          <w:numId w:val="15"/>
        </w:numPr>
      </w:pPr>
      <w:r>
        <w:t>Click File.</w:t>
      </w:r>
    </w:p>
    <w:p w:rsidR="00C33007" w:rsidRDefault="00C33007" w:rsidP="00C33007">
      <w:pPr>
        <w:pStyle w:val="ListParagraph"/>
        <w:numPr>
          <w:ilvl w:val="0"/>
          <w:numId w:val="15"/>
        </w:numPr>
      </w:pPr>
      <w:r>
        <w:t>Open Test Suite.</w:t>
      </w:r>
    </w:p>
    <w:p w:rsidR="00C33007" w:rsidRDefault="00C33007" w:rsidP="00C33007">
      <w:pPr>
        <w:pStyle w:val="ListParagraph"/>
        <w:numPr>
          <w:ilvl w:val="0"/>
          <w:numId w:val="15"/>
        </w:numPr>
      </w:pPr>
      <w:r>
        <w:t>Go to the folder where you have downloaded your project</w:t>
      </w:r>
    </w:p>
    <w:p w:rsidR="00C33007" w:rsidRDefault="00C33007" w:rsidP="00C33007">
      <w:pPr>
        <w:pStyle w:val="ListParagraph"/>
        <w:numPr>
          <w:ilvl w:val="0"/>
          <w:numId w:val="15"/>
        </w:numPr>
      </w:pPr>
      <w:r>
        <w:t>Go to Code/Test/</w:t>
      </w:r>
      <w:r w:rsidRPr="00C33007">
        <w:t>Student Actor</w:t>
      </w:r>
      <w:r>
        <w:t>/</w:t>
      </w:r>
      <w:r w:rsidRPr="00C33007">
        <w:t xml:space="preserve"> </w:t>
      </w:r>
      <w:proofErr w:type="spellStart"/>
      <w:r w:rsidRPr="00C33007">
        <w:t>StudentTestSuite</w:t>
      </w:r>
      <w:proofErr w:type="spellEnd"/>
    </w:p>
    <w:p w:rsidR="00C33007" w:rsidRDefault="00C33007" w:rsidP="00C33007">
      <w:r>
        <w:rPr>
          <w:noProof/>
          <w:lang w:eastAsia="en-US"/>
        </w:rPr>
        <w:lastRenderedPageBreak/>
        <w:drawing>
          <wp:inline distT="0" distB="0" distL="0" distR="0" wp14:anchorId="4A20D4D1" wp14:editId="7B5C08B1">
            <wp:extent cx="5943600" cy="461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3910"/>
                    </a:xfrm>
                    <a:prstGeom prst="rect">
                      <a:avLst/>
                    </a:prstGeom>
                  </pic:spPr>
                </pic:pic>
              </a:graphicData>
            </a:graphic>
          </wp:inline>
        </w:drawing>
      </w:r>
    </w:p>
    <w:p w:rsidR="00C33007" w:rsidRDefault="00C33007" w:rsidP="00C33007">
      <w:pPr>
        <w:pStyle w:val="ListParagraph"/>
      </w:pPr>
    </w:p>
    <w:p w:rsidR="0026439C" w:rsidRDefault="0026439C" w:rsidP="00B22C87">
      <w:pPr>
        <w:pStyle w:val="ListParagraph"/>
      </w:pPr>
    </w:p>
    <w:p w:rsidR="00B0537C" w:rsidRDefault="005C3A04" w:rsidP="005C3A04">
      <w:pPr>
        <w:pStyle w:val="Heading1"/>
      </w:pPr>
      <w:bookmarkStart w:id="9" w:name="_Toc417030523"/>
      <w:r>
        <w:t>Conclusions</w:t>
      </w:r>
      <w:bookmarkEnd w:id="9"/>
    </w:p>
    <w:p w:rsidR="005C3A04" w:rsidRDefault="005C3A04" w:rsidP="005C3A04"/>
    <w:p w:rsidR="005C3A04" w:rsidRPr="005C3A04" w:rsidRDefault="005C3A04" w:rsidP="005C3A04">
      <w:r>
        <w:t xml:space="preserve">Remember that this was developed </w:t>
      </w:r>
      <w:r w:rsidR="00944F60">
        <w:t>for</w:t>
      </w:r>
      <w:r>
        <w:t xml:space="preserve"> the Student actor and even though it was just for the Student it involved some interaction with the Employer actor.</w:t>
      </w:r>
      <w:r w:rsidR="00944F60">
        <w:t xml:space="preserve"> Any changes in the behavior of the interface of any tested page i.e. throwing alerts, or changing html ids, will result in some tests failing, therefore the script must be updated. You will quickly notice that you need to correct the appropriate script once you start doing regression testing.  </w:t>
      </w:r>
    </w:p>
    <w:p w:rsidR="00B0537C" w:rsidRDefault="00B0537C" w:rsidP="00B0537C">
      <w:pPr>
        <w:pStyle w:val="ListParagraph"/>
      </w:pPr>
    </w:p>
    <w:p w:rsidR="00B0537C" w:rsidRDefault="00B0537C"/>
    <w:sectPr w:rsidR="00B0537C" w:rsidSect="000C77D1">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1F1"/>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147D"/>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B1C35"/>
    <w:multiLevelType w:val="hybridMultilevel"/>
    <w:tmpl w:val="945A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03DD2"/>
    <w:multiLevelType w:val="hybridMultilevel"/>
    <w:tmpl w:val="C9E2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C2058"/>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42580"/>
    <w:multiLevelType w:val="hybridMultilevel"/>
    <w:tmpl w:val="AB26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413F"/>
    <w:multiLevelType w:val="hybridMultilevel"/>
    <w:tmpl w:val="7B1A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001E0"/>
    <w:multiLevelType w:val="hybridMultilevel"/>
    <w:tmpl w:val="4A7E34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E3461"/>
    <w:multiLevelType w:val="hybridMultilevel"/>
    <w:tmpl w:val="4488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70880"/>
    <w:multiLevelType w:val="hybridMultilevel"/>
    <w:tmpl w:val="8FD20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2705A"/>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65CBB"/>
    <w:multiLevelType w:val="hybridMultilevel"/>
    <w:tmpl w:val="598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52EC9"/>
    <w:multiLevelType w:val="hybridMultilevel"/>
    <w:tmpl w:val="1E10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2"/>
  </w:num>
  <w:num w:numId="5">
    <w:abstractNumId w:val="10"/>
  </w:num>
  <w:num w:numId="6">
    <w:abstractNumId w:val="2"/>
  </w:num>
  <w:num w:numId="7">
    <w:abstractNumId w:val="5"/>
  </w:num>
  <w:num w:numId="8">
    <w:abstractNumId w:val="6"/>
  </w:num>
  <w:num w:numId="9">
    <w:abstractNumId w:val="3"/>
  </w:num>
  <w:num w:numId="10">
    <w:abstractNumId w:val="8"/>
  </w:num>
  <w:num w:numId="11">
    <w:abstractNumId w:val="11"/>
  </w:num>
  <w:num w:numId="12">
    <w:abstractNumId w:val="7"/>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C"/>
    <w:rsid w:val="000C77D1"/>
    <w:rsid w:val="0026439C"/>
    <w:rsid w:val="00341227"/>
    <w:rsid w:val="003610BC"/>
    <w:rsid w:val="003F35FF"/>
    <w:rsid w:val="005C3A04"/>
    <w:rsid w:val="00944F60"/>
    <w:rsid w:val="00A12133"/>
    <w:rsid w:val="00B0537C"/>
    <w:rsid w:val="00B22C87"/>
    <w:rsid w:val="00C33007"/>
    <w:rsid w:val="00C94FC5"/>
    <w:rsid w:val="00D01218"/>
    <w:rsid w:val="00D51970"/>
    <w:rsid w:val="00EB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0D2D-74EE-433D-B3AA-BB86367B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12133"/>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A121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vjf-dev.cis.fiu.edu/phpmyadmin" TargetMode="External"/><Relationship Id="rId4" Type="http://schemas.openxmlformats.org/officeDocument/2006/relationships/styles" Target="styles.xml"/><Relationship Id="rId9" Type="http://schemas.openxmlformats.org/officeDocument/2006/relationships/hyperlink" Target="https://accounts.google.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onso\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22294D5-0862-4D46-A505-FC0A0068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81</TotalTime>
  <Pages>10</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testing manual</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subject>Virtual job Fair V5.0</dc:subject>
  <dc:creator>ralonso</dc:creator>
  <cp:keywords/>
  <cp:lastModifiedBy>ralonso</cp:lastModifiedBy>
  <cp:revision>9</cp:revision>
  <dcterms:created xsi:type="dcterms:W3CDTF">2015-03-03T01:44:00Z</dcterms:created>
  <dcterms:modified xsi:type="dcterms:W3CDTF">2015-04-30T04:29:00Z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